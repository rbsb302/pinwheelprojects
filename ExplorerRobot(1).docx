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55" w:rsidRDefault="008C3B55" w:rsidP="008C3B55">
      <w:pPr>
        <w:pStyle w:val="Title"/>
        <w:jc w:val="center"/>
        <w:rPr>
          <w:sz w:val="36"/>
          <w:szCs w:val="36"/>
        </w:rPr>
      </w:pPr>
      <w:r w:rsidRPr="008C3B55">
        <w:rPr>
          <w:sz w:val="36"/>
          <w:szCs w:val="36"/>
        </w:rPr>
        <w:t>fUNCTIONAL rEQUIREMENT dOCUMENT</w:t>
      </w:r>
    </w:p>
    <w:p w:rsidR="008C3B55" w:rsidRPr="008C3B55" w:rsidRDefault="008C3B55" w:rsidP="008C3B55"/>
    <w:p w:rsidR="008C3B55" w:rsidRPr="008C3B55" w:rsidRDefault="008C3B55" w:rsidP="008C3B55">
      <w:pPr>
        <w:pStyle w:val="Heading1"/>
        <w:jc w:val="center"/>
        <w:rPr>
          <w:b/>
          <w:sz w:val="32"/>
          <w:szCs w:val="32"/>
        </w:rPr>
      </w:pPr>
      <w:r w:rsidRPr="008C3B55">
        <w:rPr>
          <w:b/>
          <w:sz w:val="32"/>
          <w:szCs w:val="32"/>
        </w:rPr>
        <w:t>Explorer robot</w:t>
      </w:r>
    </w:p>
    <w:p w:rsidR="008C3B55" w:rsidRDefault="008C3B55" w:rsidP="008C3B55">
      <w:pPr>
        <w:jc w:val="center"/>
      </w:pPr>
      <w:r>
        <w:t>23-07-2019</w:t>
      </w:r>
    </w:p>
    <w:p w:rsidR="008C3B55" w:rsidRDefault="008C3B55" w:rsidP="008C3B55">
      <w:pPr>
        <w:jc w:val="center"/>
      </w:pPr>
      <w:r>
        <w:t>Author(s)</w:t>
      </w:r>
    </w:p>
    <w:p w:rsidR="008C3B55" w:rsidRDefault="008C3B55" w:rsidP="008C3B55">
      <w:pPr>
        <w:jc w:val="center"/>
      </w:pPr>
      <w:r>
        <w:t>Richa Bajpai</w:t>
      </w:r>
    </w:p>
    <w:p w:rsidR="008C3B55" w:rsidRDefault="008C3B55" w:rsidP="008C3B55">
      <w:pPr>
        <w:jc w:val="center"/>
      </w:pPr>
      <w:r>
        <w:t>Prateek Kumar</w:t>
      </w:r>
    </w:p>
    <w:p w:rsidR="008C3B55" w:rsidRDefault="008C3B55" w:rsidP="008C3B55">
      <w:pPr>
        <w:jc w:val="center"/>
      </w:pPr>
      <w:r>
        <w:t>Pinwheel Robotics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30"/>
        <w:gridCol w:w="1795"/>
      </w:tblGrid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Sl. No.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Revision</w:t>
            </w: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  <w:r>
              <w:t>Date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1.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Initial Draft</w:t>
            </w: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  <w:r>
              <w:t>23-07-19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2.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3.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4.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5.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</w:tbl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  <w:r>
        <w:t>This document is confidential document and subject to copyright by Pinwheel Robotics.</w:t>
      </w: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Pr="008C3B55" w:rsidRDefault="008C3B55" w:rsidP="008C3B55">
      <w:pPr>
        <w:jc w:val="center"/>
      </w:pPr>
    </w:p>
    <w:p w:rsidR="008C3B55" w:rsidRPr="00225BBD" w:rsidRDefault="008C3B55" w:rsidP="008C3B55">
      <w:pPr>
        <w:rPr>
          <w:rFonts w:ascii="Palatino Linotype" w:hAnsi="Palatino Linotype" w:cs="Lucida Sans Unicode"/>
          <w:sz w:val="28"/>
          <w:szCs w:val="28"/>
        </w:rPr>
      </w:pPr>
    </w:p>
    <w:p w:rsidR="008C3B55" w:rsidRPr="00225BBD" w:rsidRDefault="008C3B55" w:rsidP="008C3B55">
      <w:pPr>
        <w:tabs>
          <w:tab w:val="left" w:pos="1875"/>
          <w:tab w:val="left" w:pos="1920"/>
        </w:tabs>
        <w:jc w:val="both"/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 xml:space="preserve">Introduction: </w:t>
      </w:r>
    </w:p>
    <w:p w:rsidR="008C3B55" w:rsidRDefault="00BB2EB4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 Robotic A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rm based </w:t>
      </w:r>
      <w:r>
        <w:rPr>
          <w:rFonts w:ascii="Palatino Linotype" w:hAnsi="Palatino Linotype" w:cs="Lucida Sans Unicode"/>
          <w:sz w:val="28"/>
          <w:szCs w:val="28"/>
        </w:rPr>
        <w:t>All Terrain Remote Controlled C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ar, with </w:t>
      </w:r>
      <w:r>
        <w:rPr>
          <w:rFonts w:ascii="Palatino Linotype" w:hAnsi="Palatino Linotype" w:cs="Lucida Sans Unicode"/>
          <w:sz w:val="28"/>
          <w:szCs w:val="28"/>
        </w:rPr>
        <w:t>various probe attachments to explore and fi</w:t>
      </w:r>
      <w:r w:rsidR="00B05ACF">
        <w:rPr>
          <w:rFonts w:ascii="Palatino Linotype" w:hAnsi="Palatino Linotype" w:cs="Lucida Sans Unicode"/>
          <w:sz w:val="28"/>
          <w:szCs w:val="28"/>
        </w:rPr>
        <w:t>nd various materials in a universe using different laws of electricity and magnetism.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8C3B55" w:rsidRPr="00225BBD" w:rsidRDefault="00E25CA4" w:rsidP="008C3B55">
      <w:pPr>
        <w:tabs>
          <w:tab w:val="left" w:pos="192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>
        <w:rPr>
          <w:rFonts w:ascii="Palatino Linotype" w:hAnsi="Palatino Linotype" w:cs="Lucida Sans Unicode"/>
          <w:b/>
          <w:sz w:val="28"/>
          <w:szCs w:val="28"/>
          <w:u w:val="single"/>
        </w:rPr>
        <w:t>Functions:</w:t>
      </w:r>
    </w:p>
    <w:p w:rsidR="008C3B55" w:rsidRPr="00CD764D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 w:rsidRPr="00CD764D">
        <w:rPr>
          <w:rFonts w:ascii="Palatino Linotype" w:hAnsi="Palatino Linotype" w:cs="Lucida Sans Unicode"/>
          <w:sz w:val="28"/>
          <w:szCs w:val="28"/>
        </w:rPr>
        <w:t>Robotic arm consists of various probe attachments like</w:t>
      </w:r>
      <w:r>
        <w:rPr>
          <w:rFonts w:ascii="Palatino Linotype" w:hAnsi="Palatino Linotype" w:cs="Lucida Sans Unicode"/>
          <w:sz w:val="28"/>
          <w:szCs w:val="28"/>
        </w:rPr>
        <w:t xml:space="preserve"> (Exploring Function)</w:t>
      </w:r>
      <w:r w:rsidRPr="00CD764D">
        <w:rPr>
          <w:rFonts w:ascii="Palatino Linotype" w:hAnsi="Palatino Linotype" w:cs="Lucida Sans Unicode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8C3B55" w:rsidTr="00B90A3D">
        <w:tc>
          <w:tcPr>
            <w:tcW w:w="127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No.</w:t>
            </w: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Attachment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Use 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UM66 with buzzer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(to check conductivity) conductors/insulators and humidity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Wire wound Cu coil as electromagnetic probe 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Magnetic and non magnetic materials 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Drill motor probe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to drill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Electrostatic Probe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Differentiate different electrostatic material.</w:t>
            </w:r>
          </w:p>
        </w:tc>
      </w:tr>
    </w:tbl>
    <w:p w:rsidR="008C3B55" w:rsidRDefault="008C3B55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Wheels: (Movement Function)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Two types of wheels:</w:t>
      </w:r>
    </w:p>
    <w:p w:rsidR="008C3B55" w:rsidRDefault="008C3B55" w:rsidP="008C3B55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Normal wheel- For regular surface</w:t>
      </w:r>
    </w:p>
    <w:p w:rsidR="008C3B55" w:rsidRDefault="008C3B55" w:rsidP="008C3B55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Caterpillar wheels-For different terrains</w:t>
      </w:r>
    </w:p>
    <w:p w:rsidR="008C3B55" w:rsidRDefault="008C3B55" w:rsidP="008C3B55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Headlights: (Visibility Function Day-Night Exploration)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Pair of headlights (LEDs)</w:t>
      </w:r>
    </w:p>
    <w:p w:rsidR="008C3B55" w:rsidRDefault="008C3B55" w:rsidP="008C3B55">
      <w:pPr>
        <w:pStyle w:val="ListParagraph"/>
        <w:numPr>
          <w:ilvl w:val="0"/>
          <w:numId w:val="1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Activated by light sensitive LDR/IR sensor.</w:t>
      </w:r>
    </w:p>
    <w:p w:rsidR="00E25CA4" w:rsidRDefault="008C3B55" w:rsidP="00E25CA4">
      <w:pPr>
        <w:pStyle w:val="ListParagraph"/>
        <w:numPr>
          <w:ilvl w:val="0"/>
          <w:numId w:val="1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Activated by direct switch.</w:t>
      </w:r>
    </w:p>
    <w:p w:rsidR="008C3B55" w:rsidRPr="00E25CA4" w:rsidRDefault="008C3B55" w:rsidP="00E25CA4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 w:rsidRPr="00E25CA4">
        <w:rPr>
          <w:rFonts w:ascii="Palatino Linotype" w:hAnsi="Palatino Linotype" w:cs="Lucida Sans Unicode"/>
          <w:sz w:val="28"/>
          <w:szCs w:val="28"/>
        </w:rPr>
        <w:lastRenderedPageBreak/>
        <w:t>Remote: (Controlling Function)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Wire connected remote to regulate the movement of the robot.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Can use DPDT </w:t>
      </w:r>
      <w:r w:rsidR="005D0171">
        <w:rPr>
          <w:rFonts w:ascii="Palatino Linotype" w:hAnsi="Palatino Linotype" w:cs="Lucida Sans Unicode"/>
          <w:sz w:val="28"/>
          <w:szCs w:val="28"/>
        </w:rPr>
        <w:t>switch,</w:t>
      </w:r>
      <w:r>
        <w:rPr>
          <w:rFonts w:ascii="Palatino Linotype" w:hAnsi="Palatino Linotype" w:cs="Lucida Sans Unicode"/>
          <w:sz w:val="28"/>
          <w:szCs w:val="28"/>
        </w:rPr>
        <w:t xml:space="preserve"> Push button &amp; Limit Switch for the purpose.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Movements: 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Forward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Backward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Left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Right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Arm lift 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Arm down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Arm swivel</w:t>
      </w:r>
    </w:p>
    <w:p w:rsidR="008C3B55" w:rsidRDefault="008C3B55" w:rsidP="008C3B55">
      <w:pPr>
        <w:pStyle w:val="ListParagraph"/>
        <w:tabs>
          <w:tab w:val="left" w:pos="1920"/>
        </w:tabs>
        <w:ind w:left="1500"/>
        <w:rPr>
          <w:rFonts w:ascii="Palatino Linotype" w:hAnsi="Palatino Linotype" w:cs="Lucida Sans Unicode"/>
          <w:sz w:val="28"/>
          <w:szCs w:val="28"/>
        </w:rPr>
      </w:pPr>
    </w:p>
    <w:p w:rsidR="008C3B55" w:rsidRPr="005D0171" w:rsidRDefault="008C3B55" w:rsidP="008C3B55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  <w:u w:val="single"/>
        </w:rPr>
      </w:pPr>
      <w:r w:rsidRPr="005D0171">
        <w:rPr>
          <w:rFonts w:ascii="Palatino Linotype" w:hAnsi="Palatino Linotype" w:cs="Lucida Sans Unicode"/>
          <w:sz w:val="28"/>
          <w:szCs w:val="28"/>
          <w:u w:val="single"/>
        </w:rPr>
        <w:t xml:space="preserve">Working: </w:t>
      </w:r>
    </w:p>
    <w:p w:rsidR="008C3B55" w:rsidRDefault="008C3B55" w:rsidP="008C3B55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8C3B55" w:rsidRPr="00C40016" w:rsidRDefault="008C3B55" w:rsidP="008C3B55">
      <w:pPr>
        <w:tabs>
          <w:tab w:val="left" w:pos="1920"/>
          <w:tab w:val="left" w:pos="738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</w:t>
      </w:r>
      <w:r w:rsidRPr="00C40016">
        <w:rPr>
          <w:rFonts w:ascii="Palatino Linotype" w:hAnsi="Palatino Linotype" w:cs="Lucida Sans Unicode"/>
          <w:sz w:val="28"/>
          <w:szCs w:val="28"/>
        </w:rPr>
        <w:t xml:space="preserve"> Forward </w:t>
      </w:r>
      <w:r>
        <w:rPr>
          <w:rFonts w:ascii="Palatino Linotype" w:hAnsi="Palatino Linotype" w:cs="Lucida Sans Unicode"/>
          <w:sz w:val="28"/>
          <w:szCs w:val="28"/>
        </w:rPr>
        <w:t xml:space="preserve">                                      Lift </w:t>
      </w:r>
      <w:r w:rsidR="003B0B3A">
        <w:rPr>
          <w:rFonts w:ascii="Palatino Linotype" w:hAnsi="Palatino Linotype" w:cs="Lucida Sans Unicode"/>
          <w:sz w:val="28"/>
          <w:szCs w:val="28"/>
        </w:rPr>
        <w:tab/>
        <w:t xml:space="preserve">         Swivel</w:t>
      </w:r>
    </w:p>
    <w:p w:rsidR="008C3B55" w:rsidRDefault="003B0B3A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F46CB" wp14:editId="5EBB7B03">
                <wp:simplePos x="0" y="0"/>
                <wp:positionH relativeFrom="column">
                  <wp:posOffset>5114608</wp:posOffset>
                </wp:positionH>
                <wp:positionV relativeFrom="paragraph">
                  <wp:posOffset>135573</wp:posOffset>
                </wp:positionV>
                <wp:extent cx="533400" cy="977265"/>
                <wp:effectExtent l="25717" t="31433" r="44768" b="63817"/>
                <wp:wrapNone/>
                <wp:docPr id="6" name="Up-Down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977265"/>
                        </a:xfrm>
                        <a:prstGeom prst="upDownArrow">
                          <a:avLst>
                            <a:gd name="adj1" fmla="val 50000"/>
                            <a:gd name="adj2" fmla="val 36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02DA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" o:spid="_x0000_s1026" type="#_x0000_t70" style="position:absolute;margin-left:402.75pt;margin-top:10.7pt;width:42pt;height:76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">
                <v:textbox style="layout-flow:vertical-ideographic"/>
              </v:shape>
            </w:pict>
          </mc:Fallback>
        </mc:AlternateContent>
      </w: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170815</wp:posOffset>
                </wp:positionV>
                <wp:extent cx="533400" cy="977265"/>
                <wp:effectExtent l="28575" t="18415" r="28575" b="13970"/>
                <wp:wrapNone/>
                <wp:docPr id="5" name="Up-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977265"/>
                        </a:xfrm>
                        <a:prstGeom prst="upDownArrow">
                          <a:avLst>
                            <a:gd name="adj1" fmla="val 50000"/>
                            <a:gd name="adj2" fmla="val 36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CE2D7" id="Up-Down Arrow 5" o:spid="_x0000_s1026" type="#_x0000_t70" style="position:absolute;margin-left:263.25pt;margin-top:13.45pt;width:42pt;height:7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202565</wp:posOffset>
                </wp:positionV>
                <wp:extent cx="1057275" cy="895350"/>
                <wp:effectExtent l="19050" t="19050" r="28575" b="3810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895350"/>
                        </a:xfrm>
                        <a:custGeom>
                          <a:avLst/>
                          <a:gdLst>
                            <a:gd name="G0" fmla="+- 6480 0 0"/>
                            <a:gd name="G1" fmla="+- 8640 0 0"/>
                            <a:gd name="G2" fmla="+- 4320 0 0"/>
                            <a:gd name="G3" fmla="+- 21600 0 6480"/>
                            <a:gd name="G4" fmla="+- 21600 0 8640"/>
                            <a:gd name="G5" fmla="+- 21600 0 4320"/>
                            <a:gd name="G6" fmla="+- 6480 0 10800"/>
                            <a:gd name="G7" fmla="+- 8640 0 10800"/>
                            <a:gd name="G8" fmla="*/ G7 4320 G6"/>
                            <a:gd name="G9" fmla="+- 21600 0 G8"/>
                            <a:gd name="T0" fmla="*/ G8 w 21600"/>
                            <a:gd name="T1" fmla="*/ G1 h 21600"/>
                            <a:gd name="T2" fmla="*/ G9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6480" y="4320"/>
                              </a:lnTo>
                              <a:lnTo>
                                <a:pt x="8640" y="4320"/>
                              </a:lnTo>
                              <a:lnTo>
                                <a:pt x="8640" y="8640"/>
                              </a:lnTo>
                              <a:lnTo>
                                <a:pt x="4320" y="8640"/>
                              </a:lnTo>
                              <a:lnTo>
                                <a:pt x="4320" y="6480"/>
                              </a:lnTo>
                              <a:lnTo>
                                <a:pt x="0" y="10800"/>
                              </a:lnTo>
                              <a:lnTo>
                                <a:pt x="4320" y="15120"/>
                              </a:lnTo>
                              <a:lnTo>
                                <a:pt x="4320" y="12960"/>
                              </a:lnTo>
                              <a:lnTo>
                                <a:pt x="8640" y="12960"/>
                              </a:lnTo>
                              <a:lnTo>
                                <a:pt x="8640" y="17280"/>
                              </a:lnTo>
                              <a:lnTo>
                                <a:pt x="6480" y="17280"/>
                              </a:lnTo>
                              <a:lnTo>
                                <a:pt x="10800" y="21600"/>
                              </a:lnTo>
                              <a:lnTo>
                                <a:pt x="15120" y="17280"/>
                              </a:lnTo>
                              <a:lnTo>
                                <a:pt x="12960" y="17280"/>
                              </a:lnTo>
                              <a:lnTo>
                                <a:pt x="12960" y="12960"/>
                              </a:lnTo>
                              <a:lnTo>
                                <a:pt x="17280" y="12960"/>
                              </a:lnTo>
                              <a:lnTo>
                                <a:pt x="17280" y="15120"/>
                              </a:lnTo>
                              <a:lnTo>
                                <a:pt x="21600" y="10800"/>
                              </a:lnTo>
                              <a:lnTo>
                                <a:pt x="17280" y="6480"/>
                              </a:lnTo>
                              <a:lnTo>
                                <a:pt x="17280" y="8640"/>
                              </a:lnTo>
                              <a:lnTo>
                                <a:pt x="12960" y="8640"/>
                              </a:lnTo>
                              <a:lnTo>
                                <a:pt x="12960" y="4320"/>
                              </a:lnTo>
                              <a:lnTo>
                                <a:pt x="15120" y="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2A2DF" id="Freeform 4" o:spid="_x0000_s1026" style="position:absolute;margin-left:65.25pt;margin-top:15.95pt;width:83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" path="m10800,l6480,4320r2160,l8640,8640r-4320,l4320,6480,,10800r4320,4320l4320,12960r4320,l8640,17280r-2160,l10800,21600r4320,-4320l12960,17280r,-4320l17280,12960r,2160l21600,10800,17280,6480r,2160l12960,8640r,-4320l15120,4320,10800,xe">
                <v:stroke joinstyle="miter"/>
                <v:path o:connecttype="custom" o:connectlocs="1057275,447675;528638,895350;0,447675;528638,0" o:connectangles="0,90,180,270" textboxrect="2160,8640,19440,12960"/>
              </v:shape>
            </w:pict>
          </mc:Fallback>
        </mc:AlternateContent>
      </w:r>
    </w:p>
    <w:p w:rsidR="008C3B55" w:rsidRPr="00C40016" w:rsidRDefault="008C3B55" w:rsidP="008C3B55">
      <w:pPr>
        <w:tabs>
          <w:tab w:val="left" w:pos="3570"/>
          <w:tab w:val="left" w:pos="5610"/>
          <w:tab w:val="right" w:pos="936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Left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Right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                                      </w:t>
      </w:r>
    </w:p>
    <w:p w:rsidR="008C3B55" w:rsidRDefault="008C3B55" w:rsidP="008C3B55">
      <w:pPr>
        <w:tabs>
          <w:tab w:val="left" w:pos="2055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  </w:t>
      </w: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Reverse                                      Drop</w:t>
      </w:r>
    </w:p>
    <w:p w:rsidR="008C3B55" w:rsidRPr="003B0B3A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0"/>
          <w:szCs w:val="20"/>
        </w:rPr>
      </w:pPr>
      <w:r w:rsidRPr="00C40016">
        <w:rPr>
          <w:rFonts w:ascii="Palatino Linotype" w:hAnsi="Palatino Linotype" w:cs="Lucida Sans Unicode"/>
          <w:b/>
          <w:sz w:val="28"/>
          <w:szCs w:val="28"/>
        </w:rPr>
        <w:t xml:space="preserve">            </w:t>
      </w:r>
      <w:r w:rsidRPr="003B0B3A">
        <w:rPr>
          <w:rFonts w:ascii="Palatino Linotype" w:hAnsi="Palatino Linotype" w:cs="Lucida Sans Unicode"/>
          <w:b/>
          <w:sz w:val="20"/>
          <w:szCs w:val="20"/>
        </w:rPr>
        <w:t xml:space="preserve">Wheel Motor movement                                  </w:t>
      </w:r>
      <w:r w:rsidR="003B0B3A">
        <w:rPr>
          <w:rFonts w:ascii="Palatino Linotype" w:hAnsi="Palatino Linotype" w:cs="Lucida Sans Unicode"/>
          <w:b/>
          <w:sz w:val="20"/>
          <w:szCs w:val="20"/>
        </w:rPr>
        <w:t>A</w:t>
      </w:r>
      <w:r w:rsidRPr="003B0B3A">
        <w:rPr>
          <w:rFonts w:ascii="Palatino Linotype" w:hAnsi="Palatino Linotype" w:cs="Lucida Sans Unicode"/>
          <w:b/>
          <w:sz w:val="20"/>
          <w:szCs w:val="20"/>
        </w:rPr>
        <w:t>rm motor movement</w:t>
      </w:r>
      <w:r w:rsidR="003B0B3A">
        <w:rPr>
          <w:rFonts w:ascii="Palatino Linotype" w:hAnsi="Palatino Linotype" w:cs="Lucida Sans Unicode"/>
          <w:b/>
          <w:sz w:val="20"/>
          <w:szCs w:val="20"/>
        </w:rPr>
        <w:t xml:space="preserve">                   </w:t>
      </w:r>
      <w:bookmarkStart w:id="0" w:name="_GoBack"/>
      <w:bookmarkEnd w:id="0"/>
      <w:r w:rsidR="003B0B3A">
        <w:rPr>
          <w:rFonts w:ascii="Palatino Linotype" w:hAnsi="Palatino Linotype" w:cs="Lucida Sans Unicode"/>
          <w:b/>
          <w:sz w:val="20"/>
          <w:szCs w:val="20"/>
        </w:rPr>
        <w:t>Arm Swivel Movement</w:t>
      </w: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Pr="005D0171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5D0171">
        <w:rPr>
          <w:rFonts w:ascii="Palatino Linotype" w:hAnsi="Palatino Linotype" w:cs="Lucida Sans Unicode"/>
          <w:b/>
          <w:sz w:val="28"/>
          <w:szCs w:val="28"/>
          <w:u w:val="single"/>
        </w:rPr>
        <w:lastRenderedPageBreak/>
        <w:t>Components:</w:t>
      </w:r>
    </w:p>
    <w:p w:rsidR="008C3B55" w:rsidRPr="00CE44DF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Probes:</w:t>
      </w:r>
    </w:p>
    <w:p w:rsidR="008C3B55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Electromagnet probe: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21-24 gauges insulated Cu wire.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242570</wp:posOffset>
                </wp:positionV>
                <wp:extent cx="3233420" cy="1638300"/>
                <wp:effectExtent l="9525" t="9525" r="508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B55" w:rsidRDefault="008C3B55" w:rsidP="008C3B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11D3C" wp14:editId="1F9B3854">
                                  <wp:extent cx="2914650" cy="1342274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5220" cy="1347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5pt;margin-top:19.1pt;width:254.6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">
                <v:textbox>
                  <w:txbxContent>
                    <w:p w:rsidR="008C3B55" w:rsidRDefault="008C3B55" w:rsidP="008C3B55">
                      <w:r>
                        <w:rPr>
                          <w:noProof/>
                        </w:rPr>
                        <w:drawing>
                          <wp:inline distT="0" distB="0" distL="0" distR="0" wp14:anchorId="04111D3C" wp14:editId="1F9B3854">
                            <wp:extent cx="2914650" cy="1342274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5220" cy="1347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 w:cs="Lucida Sans Unicode"/>
          <w:sz w:val="28"/>
          <w:szCs w:val="28"/>
        </w:rPr>
        <w:t>Iron nail/ rod for core 8cm long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9V battery</w:t>
      </w:r>
    </w:p>
    <w:p w:rsidR="008C3B55" w:rsidRPr="000E7817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Conductor probe:</w:t>
      </w:r>
    </w:p>
    <w:p w:rsidR="008C3B55" w:rsidRDefault="008C3B55" w:rsidP="008C3B55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UM66t  IC</w:t>
      </w:r>
    </w:p>
    <w:p w:rsidR="008C3B55" w:rsidRDefault="008C3B55" w:rsidP="008C3B55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Piezo speaker/buzzer</w:t>
      </w:r>
    </w:p>
    <w:p w:rsidR="008C3B55" w:rsidRPr="00070ECE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Drill probe:</w:t>
      </w:r>
    </w:p>
    <w:p w:rsidR="008C3B55" w:rsidRDefault="008C3B55" w:rsidP="008C3B5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Toy motor </w:t>
      </w:r>
    </w:p>
    <w:p w:rsidR="008C3B55" w:rsidRDefault="008C3B55" w:rsidP="008C3B5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Screw (to resemble drill bit)</w:t>
      </w:r>
    </w:p>
    <w:p w:rsidR="008C3B55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Electrostatic Probe :</w:t>
      </w:r>
    </w:p>
    <w:p w:rsidR="008C3B55" w:rsidRPr="00070ECE" w:rsidRDefault="008C3B55" w:rsidP="008C3B55">
      <w:pPr>
        <w:pStyle w:val="ListParagraph"/>
        <w:numPr>
          <w:ilvl w:val="0"/>
          <w:numId w:val="13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Plastic Stick and rubbing material.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8C3B55" w:rsidRPr="00CE44DF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Headlight: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2 xLEDs 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1x LDR or IR sensor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Required electronics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Remote:</w:t>
      </w:r>
    </w:p>
    <w:p w:rsidR="008C3B55" w:rsidRPr="002B1A56" w:rsidRDefault="008C3B55" w:rsidP="008C3B55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3x DPDT switches (2 for wheel motors and 2 for arm)</w:t>
      </w:r>
    </w:p>
    <w:p w:rsidR="005D0171" w:rsidRPr="005D0171" w:rsidRDefault="008C3B55" w:rsidP="005D0171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Connecting wire for switch with respective motors</w:t>
      </w:r>
    </w:p>
    <w:p w:rsidR="008C3B55" w:rsidRDefault="008C3B55" w:rsidP="008C3B55"/>
    <w:p w:rsidR="008C3B55" w:rsidRPr="002B1A56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2B1A56">
        <w:rPr>
          <w:rFonts w:ascii="Palatino Linotype" w:hAnsi="Palatino Linotype" w:cs="Lucida Sans Unicode"/>
          <w:b/>
          <w:sz w:val="28"/>
          <w:szCs w:val="28"/>
        </w:rPr>
        <w:t>Wheels:</w:t>
      </w:r>
    </w:p>
    <w:p w:rsidR="008C3B55" w:rsidRDefault="008C3B55" w:rsidP="008C3B55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4x Normal or caterpillar car/robot wheels</w:t>
      </w:r>
    </w:p>
    <w:p w:rsidR="008C3B55" w:rsidRDefault="008C3B55" w:rsidP="008C3B55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6x BO motors (4 for car base and 1 for Arm)</w:t>
      </w:r>
    </w:p>
    <w:p w:rsidR="005D0171" w:rsidRDefault="005D0171" w:rsidP="005D0171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5D0171">
        <w:rPr>
          <w:rFonts w:ascii="Palatino Linotype" w:hAnsi="Palatino Linotype" w:cs="Lucida Sans Unicode"/>
          <w:b/>
          <w:sz w:val="28"/>
          <w:szCs w:val="28"/>
        </w:rPr>
        <w:lastRenderedPageBreak/>
        <w:t>Power:</w:t>
      </w:r>
    </w:p>
    <w:p w:rsidR="005D0171" w:rsidRPr="005D0171" w:rsidRDefault="005D0171" w:rsidP="005D0171">
      <w:pPr>
        <w:pStyle w:val="ListParagraph"/>
        <w:numPr>
          <w:ilvl w:val="0"/>
          <w:numId w:val="15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 w:rsidRPr="005D0171">
        <w:rPr>
          <w:rFonts w:ascii="Palatino Linotype" w:hAnsi="Palatino Linotype"/>
          <w:sz w:val="28"/>
          <w:szCs w:val="28"/>
        </w:rPr>
        <w:t xml:space="preserve">Pinwheel Robotics Power module that consists </w:t>
      </w:r>
      <w:r>
        <w:rPr>
          <w:rFonts w:ascii="Palatino Linotype" w:hAnsi="Palatino Linotype"/>
          <w:sz w:val="28"/>
          <w:szCs w:val="28"/>
        </w:rPr>
        <w:t>of Buck-Boost Amplifier and LiIon</w:t>
      </w:r>
      <w:r w:rsidRPr="005D0171">
        <w:rPr>
          <w:rFonts w:ascii="Palatino Linotype" w:hAnsi="Palatino Linotype"/>
          <w:sz w:val="28"/>
          <w:szCs w:val="28"/>
        </w:rPr>
        <w:t xml:space="preserve"> charger circuit.</w:t>
      </w:r>
    </w:p>
    <w:p w:rsidR="005D0171" w:rsidRDefault="005D0171" w:rsidP="005D0171">
      <w:pPr>
        <w:pStyle w:val="ListParagraph"/>
        <w:numPr>
          <w:ilvl w:val="0"/>
          <w:numId w:val="15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 w:rsidRPr="005D0171">
        <w:rPr>
          <w:rFonts w:ascii="Palatino Linotype" w:hAnsi="Palatino Linotype"/>
          <w:sz w:val="28"/>
          <w:szCs w:val="28"/>
        </w:rPr>
        <w:t>Single Li Ion Battery 3.7V of Lexel or Samsung.</w:t>
      </w:r>
    </w:p>
    <w:p w:rsidR="005D0171" w:rsidRPr="005D0171" w:rsidRDefault="005D0171" w:rsidP="005D0171">
      <w:pPr>
        <w:pStyle w:val="ListParagraph"/>
        <w:tabs>
          <w:tab w:val="left" w:pos="2055"/>
          <w:tab w:val="left" w:pos="7530"/>
        </w:tabs>
        <w:ind w:left="1440"/>
        <w:rPr>
          <w:rFonts w:ascii="Palatino Linotype" w:hAnsi="Palatino Linotype"/>
          <w:sz w:val="28"/>
          <w:szCs w:val="28"/>
        </w:rPr>
      </w:pPr>
    </w:p>
    <w:p w:rsidR="004D758D" w:rsidRDefault="001A6B88"/>
    <w:sectPr w:rsidR="004D758D" w:rsidSect="000E51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88" w:rsidRDefault="001A6B88" w:rsidP="000E51BD">
      <w:pPr>
        <w:spacing w:after="0" w:line="240" w:lineRule="auto"/>
      </w:pPr>
      <w:r>
        <w:separator/>
      </w:r>
    </w:p>
  </w:endnote>
  <w:endnote w:type="continuationSeparator" w:id="0">
    <w:p w:rsidR="001A6B88" w:rsidRDefault="001A6B88" w:rsidP="000E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EB4" w:rsidRDefault="00BB2EB4">
    <w:pPr>
      <w:pStyle w:val="Footer"/>
    </w:pPr>
  </w:p>
  <w:p w:rsidR="00BB2EB4" w:rsidRDefault="00BB2EB4" w:rsidP="00BB2EB4">
    <w:pPr>
      <w:pStyle w:val="Footer"/>
    </w:pPr>
    <w:r>
      <w:t>This is a confidential document and subject to copyright by Pinwheel Robotics. Do not copy ,print or distribute these document by means of any electronic or other channels.</w:t>
    </w:r>
  </w:p>
  <w:p w:rsidR="000E51BD" w:rsidRDefault="000E5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88" w:rsidRDefault="001A6B88" w:rsidP="000E51BD">
      <w:pPr>
        <w:spacing w:after="0" w:line="240" w:lineRule="auto"/>
      </w:pPr>
      <w:r>
        <w:separator/>
      </w:r>
    </w:p>
  </w:footnote>
  <w:footnote w:type="continuationSeparator" w:id="0">
    <w:p w:rsidR="001A6B88" w:rsidRDefault="001A6B88" w:rsidP="000E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1A6B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7" o:spid="_x0000_s2050" type="#_x0000_t75" style="position:absolute;margin-left:0;margin-top:0;width:450pt;height:150pt;z-index:-251655168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1BD" w:rsidRDefault="001A6B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8" o:spid="_x0000_s2051" type="#_x0000_t75" style="position:absolute;margin-left:0;margin-top:0;width:450pt;height:150pt;z-index:-251654144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  <w:r w:rsidR="000E51BD">
      <w:ptab w:relativeTo="margin" w:alignment="right" w:leader="none"/>
    </w:r>
    <w:r w:rsidR="000E51BD">
      <w:rPr>
        <w:noProof/>
      </w:rPr>
      <w:drawing>
        <wp:inline distT="0" distB="0" distL="0" distR="0">
          <wp:extent cx="1280160" cy="4267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_Smal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51BD" w:rsidRDefault="000E5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1A6B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6" o:spid="_x0000_s2049" type="#_x0000_t75" style="position:absolute;margin-left:0;margin-top:0;width:450pt;height:150pt;z-index:-251656192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F66E3"/>
    <w:multiLevelType w:val="hybridMultilevel"/>
    <w:tmpl w:val="859A08DE"/>
    <w:lvl w:ilvl="0" w:tplc="C132126E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CC86C46"/>
    <w:multiLevelType w:val="hybridMultilevel"/>
    <w:tmpl w:val="114624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DE2743"/>
    <w:multiLevelType w:val="hybridMultilevel"/>
    <w:tmpl w:val="E528C2F0"/>
    <w:lvl w:ilvl="0" w:tplc="CC928E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061D2"/>
    <w:multiLevelType w:val="hybridMultilevel"/>
    <w:tmpl w:val="F8AEB346"/>
    <w:lvl w:ilvl="0" w:tplc="CFA21CD8">
      <w:start w:val="9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3F333A3"/>
    <w:multiLevelType w:val="hybridMultilevel"/>
    <w:tmpl w:val="4168C0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8750D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50EF"/>
    <w:multiLevelType w:val="hybridMultilevel"/>
    <w:tmpl w:val="5E821B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9C023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11C18C5"/>
    <w:multiLevelType w:val="hybridMultilevel"/>
    <w:tmpl w:val="DBC8064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64C06CD"/>
    <w:multiLevelType w:val="hybridMultilevel"/>
    <w:tmpl w:val="B6E285D4"/>
    <w:lvl w:ilvl="0" w:tplc="A8B0FC20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506B7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1944241"/>
    <w:multiLevelType w:val="hybridMultilevel"/>
    <w:tmpl w:val="261691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2CE449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CB77D79"/>
    <w:multiLevelType w:val="hybridMultilevel"/>
    <w:tmpl w:val="F1E81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07A8C"/>
    <w:multiLevelType w:val="hybridMultilevel"/>
    <w:tmpl w:val="2ECCCF22"/>
    <w:lvl w:ilvl="0" w:tplc="77404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44"/>
  <w:drawingGridVerticalSpacing w:val="28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5"/>
    <w:rsid w:val="000E51BD"/>
    <w:rsid w:val="001A6B88"/>
    <w:rsid w:val="003843C9"/>
    <w:rsid w:val="003B0B3A"/>
    <w:rsid w:val="00422AD4"/>
    <w:rsid w:val="005D0171"/>
    <w:rsid w:val="006D6D09"/>
    <w:rsid w:val="008C3B55"/>
    <w:rsid w:val="00943054"/>
    <w:rsid w:val="00B05ACF"/>
    <w:rsid w:val="00BB2EB4"/>
    <w:rsid w:val="00E25CA4"/>
    <w:rsid w:val="00F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C072CCE-51B2-4FFF-BB4D-20CA518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B55"/>
    <w:pPr>
      <w:spacing w:after="200" w:line="276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8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2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2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2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2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2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2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BD"/>
  </w:style>
  <w:style w:type="paragraph" w:styleId="Footer">
    <w:name w:val="footer"/>
    <w:basedOn w:val="Normal"/>
    <w:link w:val="Foot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BD"/>
  </w:style>
  <w:style w:type="character" w:styleId="Hyperlink">
    <w:name w:val="Hyperlink"/>
    <w:basedOn w:val="DefaultParagraphFont"/>
    <w:uiPriority w:val="99"/>
    <w:unhideWhenUsed/>
    <w:rsid w:val="006D6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8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2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2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8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18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8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C1826"/>
    <w:rPr>
      <w:b/>
      <w:bCs/>
    </w:rPr>
  </w:style>
  <w:style w:type="character" w:styleId="Emphasis">
    <w:name w:val="Emphasis"/>
    <w:basedOn w:val="DefaultParagraphFont"/>
    <w:uiPriority w:val="20"/>
    <w:qFormat/>
    <w:rsid w:val="00FC1826"/>
    <w:rPr>
      <w:i/>
      <w:iCs/>
    </w:rPr>
  </w:style>
  <w:style w:type="paragraph" w:styleId="NoSpacing">
    <w:name w:val="No Spacing"/>
    <w:uiPriority w:val="1"/>
    <w:qFormat/>
    <w:rsid w:val="00FC18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82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182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2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2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8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8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8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82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C182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826"/>
    <w:pPr>
      <w:outlineLvl w:val="9"/>
    </w:pPr>
  </w:style>
  <w:style w:type="table" w:styleId="TableGrid">
    <w:name w:val="Table Grid"/>
    <w:basedOn w:val="TableNormal"/>
    <w:uiPriority w:val="59"/>
    <w:rsid w:val="008C3B5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aFires-Admin\Documents\Custom%20Office%20Templates\Pinwheel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PinwheelDocument.dotx</Template>
  <TotalTime>20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>Document</cp:keywords>
  <dc:description/>
  <cp:lastModifiedBy>Prateek Kumar</cp:lastModifiedBy>
  <cp:revision>5</cp:revision>
  <dcterms:created xsi:type="dcterms:W3CDTF">2019-07-29T05:45:00Z</dcterms:created>
  <dcterms:modified xsi:type="dcterms:W3CDTF">2019-07-29T06:06:00Z</dcterms:modified>
</cp:coreProperties>
</file>