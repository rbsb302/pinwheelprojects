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55" w:rsidRDefault="008C3B55" w:rsidP="008C3B55">
      <w:pPr>
        <w:pStyle w:val="Title"/>
        <w:jc w:val="center"/>
        <w:rPr>
          <w:sz w:val="36"/>
          <w:szCs w:val="36"/>
        </w:rPr>
      </w:pPr>
      <w:r w:rsidRPr="008C3B55">
        <w:rPr>
          <w:sz w:val="36"/>
          <w:szCs w:val="36"/>
        </w:rPr>
        <w:t>fUNCTIONAL rEQUIREMENT dOCUMENT</w:t>
      </w:r>
    </w:p>
    <w:p w:rsidR="008C3B55" w:rsidRPr="008C3B55" w:rsidRDefault="008C3B55" w:rsidP="008C3B55"/>
    <w:p w:rsidR="008C3B55" w:rsidRPr="008C3B55" w:rsidRDefault="001B402E" w:rsidP="008C3B55">
      <w:pPr>
        <w:pStyle w:val="Heading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turtle</w:t>
      </w:r>
      <w:r w:rsidR="008C3B55" w:rsidRPr="008C3B55">
        <w:rPr>
          <w:b/>
          <w:sz w:val="32"/>
          <w:szCs w:val="32"/>
        </w:rPr>
        <w:t xml:space="preserve"> robot</w:t>
      </w:r>
    </w:p>
    <w:p w:rsidR="008C3B55" w:rsidRDefault="001B402E" w:rsidP="008C3B55">
      <w:pPr>
        <w:jc w:val="center"/>
      </w:pPr>
      <w:r>
        <w:t>01-09</w:t>
      </w:r>
      <w:r w:rsidR="008C3B55">
        <w:t>-2019</w:t>
      </w:r>
    </w:p>
    <w:p w:rsidR="008C3B55" w:rsidRDefault="008C3B55" w:rsidP="001B402E">
      <w:pPr>
        <w:jc w:val="center"/>
      </w:pPr>
      <w:r>
        <w:t>Author(s)</w:t>
      </w:r>
    </w:p>
    <w:p w:rsidR="008C3B55" w:rsidRDefault="008C3B55" w:rsidP="008C3B55">
      <w:pPr>
        <w:jc w:val="center"/>
      </w:pPr>
      <w:r>
        <w:t>Prateek Kumar</w:t>
      </w:r>
    </w:p>
    <w:p w:rsidR="00E55953" w:rsidRDefault="00E55953" w:rsidP="008C3B55">
      <w:pPr>
        <w:jc w:val="center"/>
      </w:pPr>
      <w:r>
        <w:t>Richa Bajpai</w:t>
      </w:r>
      <w:bookmarkStart w:id="0" w:name="_GoBack"/>
      <w:bookmarkEnd w:id="0"/>
    </w:p>
    <w:p w:rsidR="008C3B55" w:rsidRDefault="008C3B55" w:rsidP="008C3B55">
      <w:pPr>
        <w:jc w:val="center"/>
      </w:pPr>
      <w:r>
        <w:t>Pinwheel Robotics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30"/>
        <w:gridCol w:w="1795"/>
      </w:tblGrid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Sl. No.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  <w:r>
              <w:t>Revision</w:t>
            </w: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  <w:r>
              <w:t>Date</w:t>
            </w: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1.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  <w:r>
              <w:t>Initial Draft</w:t>
            </w:r>
          </w:p>
        </w:tc>
        <w:tc>
          <w:tcPr>
            <w:tcW w:w="1795" w:type="dxa"/>
          </w:tcPr>
          <w:p w:rsidR="008C3B55" w:rsidRDefault="001B402E" w:rsidP="008C3B55">
            <w:pPr>
              <w:jc w:val="center"/>
            </w:pPr>
            <w:r>
              <w:t>01-09</w:t>
            </w:r>
            <w:r w:rsidR="008C3B55">
              <w:t>-19</w:t>
            </w: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2.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3.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4.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5.</w:t>
            </w:r>
          </w:p>
        </w:tc>
        <w:tc>
          <w:tcPr>
            <w:tcW w:w="7830" w:type="dxa"/>
          </w:tcPr>
          <w:p w:rsidR="008C3B55" w:rsidRDefault="008C3B55" w:rsidP="001B402E"/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</w:tbl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  <w:r>
        <w:t>This document is confidential document and subject to copyright by Pinwheel Robotics.</w:t>
      </w: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Pr="008C3B55" w:rsidRDefault="008C3B55" w:rsidP="008C3B55">
      <w:pPr>
        <w:jc w:val="center"/>
      </w:pPr>
    </w:p>
    <w:p w:rsidR="008C3B55" w:rsidRPr="00225BBD" w:rsidRDefault="008C3B55" w:rsidP="008C3B55">
      <w:pPr>
        <w:rPr>
          <w:rFonts w:ascii="Palatino Linotype" w:hAnsi="Palatino Linotype" w:cs="Lucida Sans Unicode"/>
          <w:sz w:val="28"/>
          <w:szCs w:val="28"/>
        </w:rPr>
      </w:pPr>
    </w:p>
    <w:p w:rsidR="008C3B55" w:rsidRPr="00225BBD" w:rsidRDefault="008C3B55" w:rsidP="008C3B55">
      <w:pPr>
        <w:tabs>
          <w:tab w:val="left" w:pos="1875"/>
          <w:tab w:val="left" w:pos="1920"/>
        </w:tabs>
        <w:jc w:val="both"/>
        <w:rPr>
          <w:rFonts w:ascii="Palatino Linotype" w:hAnsi="Palatino Linotype" w:cs="Lucida Sans Unicode"/>
          <w:b/>
          <w:sz w:val="28"/>
          <w:szCs w:val="28"/>
          <w:u w:val="single"/>
        </w:rPr>
      </w:pPr>
      <w:r w:rsidRPr="00225BBD">
        <w:rPr>
          <w:rFonts w:ascii="Palatino Linotype" w:hAnsi="Palatino Linotype" w:cs="Lucida Sans Unicode"/>
          <w:b/>
          <w:sz w:val="28"/>
          <w:szCs w:val="28"/>
          <w:u w:val="single"/>
        </w:rPr>
        <w:t xml:space="preserve">Introduction: </w:t>
      </w:r>
    </w:p>
    <w:p w:rsidR="008C3B55" w:rsidRDefault="001B402E" w:rsidP="008C3B55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Turtle Robot is an advanced programmable Robot that can move according to the command given to the Robot in the form of LOGO language.</w:t>
      </w:r>
    </w:p>
    <w:p w:rsidR="001B402E" w:rsidRDefault="001B402E" w:rsidP="008C3B55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This will consist of 2 stepper motors for precise rotation and forward /backward movement. There will be one servo for purpose of Pen Up and Pen Down.</w:t>
      </w:r>
    </w:p>
    <w:p w:rsidR="008C3B55" w:rsidRPr="00225BBD" w:rsidRDefault="00E25CA4" w:rsidP="008C3B55">
      <w:pPr>
        <w:tabs>
          <w:tab w:val="left" w:pos="1920"/>
        </w:tabs>
        <w:rPr>
          <w:rFonts w:ascii="Palatino Linotype" w:hAnsi="Palatino Linotype" w:cs="Lucida Sans Unicode"/>
          <w:b/>
          <w:sz w:val="28"/>
          <w:szCs w:val="28"/>
          <w:u w:val="single"/>
        </w:rPr>
      </w:pPr>
      <w:r>
        <w:rPr>
          <w:rFonts w:ascii="Palatino Linotype" w:hAnsi="Palatino Linotype" w:cs="Lucida Sans Unicode"/>
          <w:b/>
          <w:sz w:val="28"/>
          <w:szCs w:val="28"/>
          <w:u w:val="single"/>
        </w:rPr>
        <w:t>Functions:</w:t>
      </w:r>
    </w:p>
    <w:p w:rsidR="008C3B55" w:rsidRPr="00CD764D" w:rsidRDefault="001B402E" w:rsidP="008C3B55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Move according to the command given, below are some commands for the Robot movement.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8C3B55" w:rsidTr="00C00EC5">
        <w:tc>
          <w:tcPr>
            <w:tcW w:w="1278" w:type="dxa"/>
          </w:tcPr>
          <w:p w:rsidR="008C3B55" w:rsidRDefault="008C3B55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No.</w:t>
            </w:r>
          </w:p>
        </w:tc>
        <w:tc>
          <w:tcPr>
            <w:tcW w:w="3330" w:type="dxa"/>
          </w:tcPr>
          <w:p w:rsidR="008C3B55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Command</w:t>
            </w:r>
          </w:p>
        </w:tc>
        <w:tc>
          <w:tcPr>
            <w:tcW w:w="4968" w:type="dxa"/>
          </w:tcPr>
          <w:p w:rsidR="008C3B55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Parameters</w:t>
            </w:r>
          </w:p>
        </w:tc>
      </w:tr>
      <w:tr w:rsidR="008C3B55" w:rsidTr="00C00EC5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FD</w:t>
            </w:r>
          </w:p>
        </w:tc>
        <w:tc>
          <w:tcPr>
            <w:tcW w:w="4968" w:type="dxa"/>
          </w:tcPr>
          <w:p w:rsidR="008C3B55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Dist. In mm for e;g 40</w:t>
            </w:r>
          </w:p>
        </w:tc>
      </w:tr>
      <w:tr w:rsidR="008C3B55" w:rsidTr="00C00EC5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BK</w:t>
            </w:r>
            <w:r w:rsidR="008C3B55">
              <w:rPr>
                <w:rFonts w:ascii="Palatino Linotype" w:hAnsi="Palatino Linotype" w:cs="Lucida Sans Unicode"/>
                <w:sz w:val="28"/>
                <w:szCs w:val="28"/>
              </w:rPr>
              <w:t xml:space="preserve"> </w:t>
            </w:r>
          </w:p>
        </w:tc>
        <w:tc>
          <w:tcPr>
            <w:tcW w:w="4968" w:type="dxa"/>
          </w:tcPr>
          <w:p w:rsidR="008C3B55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Dist. In mm for e;g 40</w:t>
            </w:r>
          </w:p>
        </w:tc>
      </w:tr>
      <w:tr w:rsidR="008C3B55" w:rsidTr="00C00EC5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RT</w:t>
            </w:r>
          </w:p>
        </w:tc>
        <w:tc>
          <w:tcPr>
            <w:tcW w:w="4968" w:type="dxa"/>
          </w:tcPr>
          <w:p w:rsidR="008C3B55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Angle in degrees for e;g 90</w:t>
            </w:r>
          </w:p>
        </w:tc>
      </w:tr>
      <w:tr w:rsidR="008C3B55" w:rsidTr="00C00EC5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LT</w:t>
            </w:r>
          </w:p>
        </w:tc>
        <w:tc>
          <w:tcPr>
            <w:tcW w:w="4968" w:type="dxa"/>
          </w:tcPr>
          <w:p w:rsidR="008C3B55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Angle in degrees for e;g 90</w:t>
            </w:r>
          </w:p>
        </w:tc>
      </w:tr>
      <w:tr w:rsidR="001B402E" w:rsidTr="00C00EC5">
        <w:tc>
          <w:tcPr>
            <w:tcW w:w="1278" w:type="dxa"/>
          </w:tcPr>
          <w:p w:rsidR="001B402E" w:rsidRPr="00CD764D" w:rsidRDefault="001B402E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1B402E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PU</w:t>
            </w:r>
          </w:p>
        </w:tc>
        <w:tc>
          <w:tcPr>
            <w:tcW w:w="4968" w:type="dxa"/>
          </w:tcPr>
          <w:p w:rsidR="001B402E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No Parameters</w:t>
            </w:r>
          </w:p>
        </w:tc>
      </w:tr>
      <w:tr w:rsidR="001B402E" w:rsidTr="00C00EC5">
        <w:tc>
          <w:tcPr>
            <w:tcW w:w="1278" w:type="dxa"/>
          </w:tcPr>
          <w:p w:rsidR="001B402E" w:rsidRPr="00CD764D" w:rsidRDefault="001B402E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1B402E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PD</w:t>
            </w:r>
          </w:p>
        </w:tc>
        <w:tc>
          <w:tcPr>
            <w:tcW w:w="4968" w:type="dxa"/>
          </w:tcPr>
          <w:p w:rsidR="001B402E" w:rsidRDefault="001B402E" w:rsidP="00C00EC5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No Parameters</w:t>
            </w:r>
          </w:p>
        </w:tc>
      </w:tr>
    </w:tbl>
    <w:p w:rsidR="008C3B55" w:rsidRDefault="008C3B55" w:rsidP="008C3B55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pStyle w:val="ListParagraph"/>
        <w:tabs>
          <w:tab w:val="left" w:pos="1920"/>
        </w:tabs>
        <w:ind w:left="1800"/>
        <w:rPr>
          <w:rFonts w:ascii="Palatino Linotype" w:hAnsi="Palatino Linotype" w:cs="Lucida Sans Unicode"/>
          <w:sz w:val="28"/>
          <w:szCs w:val="28"/>
        </w:rPr>
      </w:pPr>
    </w:p>
    <w:p w:rsidR="00E25CA4" w:rsidRDefault="00575025" w:rsidP="00575025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Stepper Motor Driver:</w:t>
      </w:r>
    </w:p>
    <w:p w:rsidR="00575025" w:rsidRDefault="00575025" w:rsidP="0057502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2 stepper motor for precise movement.</w:t>
      </w:r>
    </w:p>
    <w:p w:rsidR="00575025" w:rsidRDefault="00575025" w:rsidP="00575025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Servo Control :</w:t>
      </w:r>
    </w:p>
    <w:p w:rsidR="00575025" w:rsidRDefault="00575025" w:rsidP="0057502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To control the pen attached to the robot.</w:t>
      </w:r>
    </w:p>
    <w:p w:rsidR="00E00E0E" w:rsidRDefault="00E00E0E" w:rsidP="00E00E0E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Bluetooth module:</w:t>
      </w:r>
    </w:p>
    <w:p w:rsidR="00E00E0E" w:rsidRDefault="00E00E0E" w:rsidP="00E00E0E">
      <w:pPr>
        <w:pStyle w:val="ListParagraph"/>
        <w:numPr>
          <w:ilvl w:val="1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lastRenderedPageBreak/>
        <w:t>To take command wirelessly from Android mobile App.</w:t>
      </w:r>
    </w:p>
    <w:p w:rsidR="00E00E0E" w:rsidRDefault="00E00E0E" w:rsidP="00E00E0E">
      <w:pPr>
        <w:pStyle w:val="ListParagraph"/>
        <w:numPr>
          <w:ilvl w:val="1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To take command wirelessly from Laptop through windows App.</w:t>
      </w:r>
    </w:p>
    <w:p w:rsidR="009426AE" w:rsidRDefault="009426AE" w:rsidP="009426AE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Power module :</w:t>
      </w:r>
    </w:p>
    <w:p w:rsidR="009426AE" w:rsidRDefault="009426AE" w:rsidP="009426AE">
      <w:pPr>
        <w:pStyle w:val="ListParagraph"/>
        <w:numPr>
          <w:ilvl w:val="1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1 LiPo battery with Charger and Booster circuit.</w:t>
      </w:r>
    </w:p>
    <w:p w:rsidR="009426AE" w:rsidRDefault="009426AE" w:rsidP="009426AE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LED / Buzzer indicator : LED status to show if program is received or not.</w:t>
      </w:r>
    </w:p>
    <w:p w:rsidR="009426AE" w:rsidRDefault="009426AE" w:rsidP="009426AE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Also , to show for any error or status .</w:t>
      </w:r>
    </w:p>
    <w:p w:rsidR="009426AE" w:rsidRPr="009426AE" w:rsidRDefault="009426AE" w:rsidP="009426AE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sectPr w:rsidR="009426AE" w:rsidRPr="009426AE" w:rsidSect="000E51B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5E5" w:rsidRDefault="008645E5" w:rsidP="000E51BD">
      <w:pPr>
        <w:spacing w:after="0" w:line="240" w:lineRule="auto"/>
      </w:pPr>
      <w:r>
        <w:separator/>
      </w:r>
    </w:p>
  </w:endnote>
  <w:endnote w:type="continuationSeparator" w:id="0">
    <w:p w:rsidR="008645E5" w:rsidRDefault="008645E5" w:rsidP="000E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EB4" w:rsidRDefault="00BB2EB4">
    <w:pPr>
      <w:pStyle w:val="Footer"/>
    </w:pPr>
  </w:p>
  <w:p w:rsidR="00BB2EB4" w:rsidRDefault="00BB2EB4" w:rsidP="00BB2EB4">
    <w:pPr>
      <w:pStyle w:val="Footer"/>
    </w:pPr>
    <w:r>
      <w:t>This is a confidential document and subject to copyright by Pinwheel Robotics. Do not copy ,print or distribute these document by means of any electronic or other channels.</w:t>
    </w:r>
  </w:p>
  <w:p w:rsidR="000E51BD" w:rsidRDefault="000E5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5E5" w:rsidRDefault="008645E5" w:rsidP="000E51BD">
      <w:pPr>
        <w:spacing w:after="0" w:line="240" w:lineRule="auto"/>
      </w:pPr>
      <w:r>
        <w:separator/>
      </w:r>
    </w:p>
  </w:footnote>
  <w:footnote w:type="continuationSeparator" w:id="0">
    <w:p w:rsidR="008645E5" w:rsidRDefault="008645E5" w:rsidP="000E5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D09" w:rsidRDefault="00C00EC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9667797" o:spid="_x0000_s2050" type="#_x0000_t75" style="position:absolute;margin-left:0;margin-top:0;width:450pt;height:150pt;z-index:-251655168;mso-position-horizontal:center;mso-position-horizontal-relative:margin;mso-position-vertical:center;mso-position-vertical-relative:margin" o:allowincell="f">
          <v:imagedata r:id="rId1" o:title="Logo_R_Sma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1BD" w:rsidRDefault="00C00EC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9667798" o:spid="_x0000_s2051" type="#_x0000_t75" style="position:absolute;margin-left:0;margin-top:0;width:450pt;height:150pt;z-index:-251654144;mso-position-horizontal:center;mso-position-horizontal-relative:margin;mso-position-vertical:center;mso-position-vertical-relative:margin" o:allowincell="f">
          <v:imagedata r:id="rId1" o:title="Logo_R_Small" gain="19661f" blacklevel="22938f"/>
          <w10:wrap anchorx="margin" anchory="margin"/>
        </v:shape>
      </w:pict>
    </w:r>
    <w:r w:rsidR="000E51BD">
      <w:ptab w:relativeTo="margin" w:alignment="right" w:leader="none"/>
    </w:r>
    <w:r w:rsidR="000E51BD">
      <w:rPr>
        <w:noProof/>
      </w:rPr>
      <w:drawing>
        <wp:inline distT="0" distB="0" distL="0" distR="0">
          <wp:extent cx="1280160" cy="4267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_Smal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2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E51BD" w:rsidRDefault="000E51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D09" w:rsidRDefault="00C00EC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9667796" o:spid="_x0000_s2049" type="#_x0000_t75" style="position:absolute;margin-left:0;margin-top:0;width:450pt;height:150pt;z-index:-251656192;mso-position-horizontal:center;mso-position-horizontal-relative:margin;mso-position-vertical:center;mso-position-vertical-relative:margin" o:allowincell="f">
          <v:imagedata r:id="rId1" o:title="Logo_R_Sma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F66E3"/>
    <w:multiLevelType w:val="hybridMultilevel"/>
    <w:tmpl w:val="859A08DE"/>
    <w:lvl w:ilvl="0" w:tplc="C132126E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1CC86C46"/>
    <w:multiLevelType w:val="hybridMultilevel"/>
    <w:tmpl w:val="114624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DE2743"/>
    <w:multiLevelType w:val="hybridMultilevel"/>
    <w:tmpl w:val="E528C2F0"/>
    <w:lvl w:ilvl="0" w:tplc="CC928E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B061D2"/>
    <w:multiLevelType w:val="hybridMultilevel"/>
    <w:tmpl w:val="F8AEB346"/>
    <w:lvl w:ilvl="0" w:tplc="CFA21CD8">
      <w:start w:val="9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3F333A3"/>
    <w:multiLevelType w:val="hybridMultilevel"/>
    <w:tmpl w:val="4168C0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8750D"/>
    <w:multiLevelType w:val="hybridMultilevel"/>
    <w:tmpl w:val="2D7436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B50EF"/>
    <w:multiLevelType w:val="hybridMultilevel"/>
    <w:tmpl w:val="5E821B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9C023D"/>
    <w:multiLevelType w:val="hybridMultilevel"/>
    <w:tmpl w:val="B82C06A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11C18C5"/>
    <w:multiLevelType w:val="hybridMultilevel"/>
    <w:tmpl w:val="DBC8064C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64C06CD"/>
    <w:multiLevelType w:val="hybridMultilevel"/>
    <w:tmpl w:val="B6E285D4"/>
    <w:lvl w:ilvl="0" w:tplc="A8B0FC20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506B7"/>
    <w:multiLevelType w:val="hybridMultilevel"/>
    <w:tmpl w:val="2D74361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1944241"/>
    <w:multiLevelType w:val="hybridMultilevel"/>
    <w:tmpl w:val="2616915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2CE449D"/>
    <w:multiLevelType w:val="hybridMultilevel"/>
    <w:tmpl w:val="B82C06A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CB77D79"/>
    <w:multiLevelType w:val="hybridMultilevel"/>
    <w:tmpl w:val="F1E81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07A8C"/>
    <w:multiLevelType w:val="hybridMultilevel"/>
    <w:tmpl w:val="2ECCCF22"/>
    <w:lvl w:ilvl="0" w:tplc="774045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4"/>
  </w:num>
  <w:num w:numId="12">
    <w:abstractNumId w:val="0"/>
  </w:num>
  <w:num w:numId="13">
    <w:abstractNumId w:val="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44"/>
  <w:drawingGridVerticalSpacing w:val="28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5"/>
    <w:rsid w:val="000E51BD"/>
    <w:rsid w:val="001A6B88"/>
    <w:rsid w:val="001B402E"/>
    <w:rsid w:val="003843C9"/>
    <w:rsid w:val="003B0B3A"/>
    <w:rsid w:val="00422AD4"/>
    <w:rsid w:val="00575025"/>
    <w:rsid w:val="005D0171"/>
    <w:rsid w:val="006D6D09"/>
    <w:rsid w:val="008645E5"/>
    <w:rsid w:val="008C3B55"/>
    <w:rsid w:val="009426AE"/>
    <w:rsid w:val="00943054"/>
    <w:rsid w:val="00B05ACF"/>
    <w:rsid w:val="00BB2EB4"/>
    <w:rsid w:val="00C00EC5"/>
    <w:rsid w:val="00E00E0E"/>
    <w:rsid w:val="00E25CA4"/>
    <w:rsid w:val="00E55953"/>
    <w:rsid w:val="00FC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0B8C41B-A7BA-4A9E-94EE-FEFA2B0B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B55"/>
    <w:pPr>
      <w:spacing w:after="200" w:line="276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8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82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82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82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82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82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82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82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82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BD"/>
  </w:style>
  <w:style w:type="paragraph" w:styleId="Footer">
    <w:name w:val="footer"/>
    <w:basedOn w:val="Normal"/>
    <w:link w:val="FooterChar"/>
    <w:uiPriority w:val="99"/>
    <w:unhideWhenUsed/>
    <w:rsid w:val="000E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1BD"/>
  </w:style>
  <w:style w:type="character" w:styleId="Hyperlink">
    <w:name w:val="Hyperlink"/>
    <w:basedOn w:val="DefaultParagraphFont"/>
    <w:uiPriority w:val="99"/>
    <w:unhideWhenUsed/>
    <w:rsid w:val="006D6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8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8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8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82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82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8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8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8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8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82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18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8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8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8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C1826"/>
    <w:rPr>
      <w:b/>
      <w:bCs/>
    </w:rPr>
  </w:style>
  <w:style w:type="character" w:styleId="Emphasis">
    <w:name w:val="Emphasis"/>
    <w:basedOn w:val="DefaultParagraphFont"/>
    <w:uiPriority w:val="20"/>
    <w:qFormat/>
    <w:rsid w:val="00FC1826"/>
    <w:rPr>
      <w:i/>
      <w:iCs/>
    </w:rPr>
  </w:style>
  <w:style w:type="paragraph" w:styleId="NoSpacing">
    <w:name w:val="No Spacing"/>
    <w:uiPriority w:val="1"/>
    <w:qFormat/>
    <w:rsid w:val="00FC18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82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C182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82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82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8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8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8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182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C182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826"/>
    <w:pPr>
      <w:outlineLvl w:val="9"/>
    </w:pPr>
  </w:style>
  <w:style w:type="table" w:styleId="TableGrid">
    <w:name w:val="Table Grid"/>
    <w:basedOn w:val="TableNormal"/>
    <w:uiPriority w:val="59"/>
    <w:rsid w:val="008C3B5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eaFires-Admin\Documents\Custom%20Office%20Templates\Pinwheel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PinwheelDocument.dotx</Template>
  <TotalTime>33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>Document</cp:keywords>
  <dc:description/>
  <cp:lastModifiedBy>Prateek Kumar</cp:lastModifiedBy>
  <cp:revision>2</cp:revision>
  <dcterms:created xsi:type="dcterms:W3CDTF">2019-07-29T05:45:00Z</dcterms:created>
  <dcterms:modified xsi:type="dcterms:W3CDTF">2019-09-01T06:12:00Z</dcterms:modified>
</cp:coreProperties>
</file>